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26" w:rsidRDefault="00B21771">
      <w:pPr>
        <w:sectPr w:rsidR="00F93E26" w:rsidSect="00F93E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 w:rsidRPr="00207FC0">
        <w:rPr>
          <w:noProof/>
        </w:rPr>
        <w:drawing>
          <wp:anchor distT="0" distB="0" distL="114300" distR="114300" simplePos="0" relativeHeight="251750912" behindDoc="0" locked="0" layoutInCell="1" allowOverlap="1">
            <wp:simplePos x="0" y="0"/>
            <wp:positionH relativeFrom="column">
              <wp:posOffset>-3042920</wp:posOffset>
            </wp:positionH>
            <wp:positionV relativeFrom="paragraph">
              <wp:posOffset>128905</wp:posOffset>
            </wp:positionV>
            <wp:extent cx="971550" cy="1257300"/>
            <wp:effectExtent l="0" t="0" r="0" b="0"/>
            <wp:wrapNone/>
            <wp:docPr id="2" name="Image 2" descr="C:\Users\Bourlet\Pictures\2016-04-18 photos family\photos family 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urlet\Pictures\2016-04-18 photos family\photos family 27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71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192" behindDoc="0" locked="0" layoutInCell="1" allowOverlap="1" wp14:anchorId="5D43D856" wp14:editId="3D6EDC1F">
            <wp:simplePos x="0" y="0"/>
            <wp:positionH relativeFrom="column">
              <wp:posOffset>-3569970</wp:posOffset>
            </wp:positionH>
            <wp:positionV relativeFrom="paragraph">
              <wp:posOffset>-556895</wp:posOffset>
            </wp:positionV>
            <wp:extent cx="1229995" cy="1334770"/>
            <wp:effectExtent l="0" t="0" r="0" b="1143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5CF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99AD31C" wp14:editId="14933C2A">
                <wp:simplePos x="0" y="0"/>
                <wp:positionH relativeFrom="column">
                  <wp:posOffset>1274445</wp:posOffset>
                </wp:positionH>
                <wp:positionV relativeFrom="paragraph">
                  <wp:posOffset>-676910</wp:posOffset>
                </wp:positionV>
                <wp:extent cx="2136775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5B098D" w:rsidP="00F93E26">
                            <w:pPr>
                              <w:pStyle w:val="Textedebulles"/>
                              <w:jc w:val="center"/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BOURLET Christian</w:t>
                            </w:r>
                          </w:p>
                          <w:p w:rsidR="00945931" w:rsidRPr="00931E07" w:rsidRDefault="00945931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AD31C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00.35pt;margin-top:-53.3pt;width:168.25pt;height:23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" filled="f" stroked="f">
                <v:textbox>
                  <w:txbxContent>
                    <w:p w:rsidR="00945931" w:rsidRPr="003C460D" w:rsidRDefault="005B098D" w:rsidP="00F93E26">
                      <w:pPr>
                        <w:pStyle w:val="Textedebulles"/>
                        <w:jc w:val="center"/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BOURLET Christian</w:t>
                      </w:r>
                    </w:p>
                    <w:p w:rsidR="00945931" w:rsidRPr="00931E07" w:rsidRDefault="00945931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65CF">
        <w:rPr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5BB3DEE7" wp14:editId="3267F11C">
                <wp:simplePos x="0" y="0"/>
                <wp:positionH relativeFrom="column">
                  <wp:posOffset>1156335</wp:posOffset>
                </wp:positionH>
                <wp:positionV relativeFrom="paragraph">
                  <wp:posOffset>-671195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10" name="Groupe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393315" cy="290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058FF" id="Grouper 10" o:spid="_x0000_s1026" style="position:absolute;margin-left:91.05pt;margin-top:-52.85pt;width:188.45pt;height:28.1pt;z-index:251618816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">
                <v:rect id="Rectangle 7" o:spid="_x0000_s1027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WJsQA&#10;AADaAAAADwAAAGRycy9kb3ducmV2LnhtbESPT2vCQBTE74V+h+UVequbCtoSXaUGCooWovXg8ZF9&#10;JsHs2zS7zR8/vVsQehxm5jfMfNmbSrTUuNKygtdRBII4s7rkXMHx+/PlHYTzyBory6RgIAfLxePD&#10;HGNtO95Te/C5CBB2MSoovK9jKV1WkEE3sjVx8M62MeiDbHKpG+wC3FRyHEVTabDksFBgTUlB2eXw&#10;axSsdl/bNuUffe43k/TqbYJ4GpR6fuo/ZiA89f4/fG+vtYI3+LsSb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aFibEAAAA2gAAAA8AAAAAAAAAAAAAAAAAmAIAAGRycy9k&#10;b3ducmV2LnhtbFBLBQYAAAAABAAEAPUAAACJAwAAAAA=&#10;" fillcolor="white [3212]" stroked="f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8" o:spid="_x0000_s1028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ZYb0A&#10;AADaAAAADwAAAGRycy9kb3ducmV2LnhtbERPTYvCMBC9C/sfwgh7s1P3IFKNIoKwBy/rKngcmrGt&#10;JpPaRFv//eaw4PHxvpfrwVn15C40XjRMsxwUS+lNI5WG4+9uMgcVIokh64U1vDjAevUxWlJhfC8/&#10;/DzESqUQCQVpqGNsC8RQ1uwoZL5lSdzFd45igl2FpqM+hTuLX3k+Q0eNpIaaWt7WXN4OD6ch7E/U&#10;vnB379na6+xYXfozotaf42GzABV5iG/xv/vbaEhb05V0A3D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JpZYb0AAADaAAAADwAAAAAAAAAAAAAAAACYAgAAZHJzL2Rvd25yZXYu&#10;eG1sUEsFBgAAAAAEAAQA9QAAAIIDAAAAAA==&#10;" fillcolor="white [3212]" stroked="f"/>
                <w10:wrap type="through"/>
              </v:group>
            </w:pict>
          </mc:Fallback>
        </mc:AlternateContent>
      </w:r>
      <w:bookmarkStart w:id="0" w:name="_GoBack"/>
      <w:r w:rsidR="008424FA"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5D5B38F2" wp14:editId="60FF5A17">
                <wp:simplePos x="0" y="0"/>
                <wp:positionH relativeFrom="column">
                  <wp:posOffset>-908051</wp:posOffset>
                </wp:positionH>
                <wp:positionV relativeFrom="paragraph">
                  <wp:posOffset>-897255</wp:posOffset>
                </wp:positionV>
                <wp:extent cx="7563679" cy="1565275"/>
                <wp:effectExtent l="0" t="0" r="5715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79" cy="15652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4A710" id="Rectangle 55" o:spid="_x0000_s1026" style="position:absolute;margin-left:-71.5pt;margin-top:-70.65pt;width:595.55pt;height:123.25pt;z-index:-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" fillcolor="#00aeac" stroked="f"/>
            </w:pict>
          </mc:Fallback>
        </mc:AlternateContent>
      </w:r>
      <w:bookmarkEnd w:id="0"/>
      <w:r w:rsidR="00F93E26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38AB4A5" wp14:editId="7849C15C">
                <wp:simplePos x="0" y="0"/>
                <wp:positionH relativeFrom="column">
                  <wp:posOffset>3048000</wp:posOffset>
                </wp:positionH>
                <wp:positionV relativeFrom="paragraph">
                  <wp:posOffset>-279400</wp:posOffset>
                </wp:positionV>
                <wp:extent cx="2021205" cy="9144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5B098D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Né le 24/10/54</w:t>
                            </w:r>
                            <w:r w:rsidR="00945931"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945931" w:rsidRPr="003C460D" w:rsidRDefault="00945931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</w:p>
                          <w:p w:rsidR="00945931" w:rsidRPr="003C460D" w:rsidRDefault="00945931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B4A5" id="Zone de texte 5" o:spid="_x0000_s1027" type="#_x0000_t202" style="position:absolute;margin-left:240pt;margin-top:-22pt;width:159.15pt;height:1in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" filled="f" stroked="f">
                <v:textbox>
                  <w:txbxContent>
                    <w:p w:rsidR="00945931" w:rsidRPr="003C460D" w:rsidRDefault="005B098D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Né le 24/10/54</w:t>
                      </w:r>
                      <w:r w:rsidR="00945931"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945931" w:rsidRPr="003C460D" w:rsidRDefault="00945931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</w:p>
                    <w:p w:rsidR="00945931" w:rsidRPr="003C460D" w:rsidRDefault="00945931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3E26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D7034B3" wp14:editId="408BE580">
                <wp:simplePos x="0" y="0"/>
                <wp:positionH relativeFrom="column">
                  <wp:posOffset>1094105</wp:posOffset>
                </wp:positionH>
                <wp:positionV relativeFrom="paragraph">
                  <wp:posOffset>-279400</wp:posOffset>
                </wp:positionV>
                <wp:extent cx="2004695" cy="1028700"/>
                <wp:effectExtent l="0" t="0" r="0" b="12700"/>
                <wp:wrapThrough wrapText="bothSides">
                  <wp:wrapPolygon edited="0">
                    <wp:start x="274" y="0"/>
                    <wp:lineTo x="274" y="21333"/>
                    <wp:lineTo x="21073" y="21333"/>
                    <wp:lineTo x="21073" y="0"/>
                    <wp:lineTo x="274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5B098D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201, Bd Michelet la cravache</w:t>
                            </w:r>
                          </w:p>
                          <w:p w:rsidR="00945931" w:rsidRPr="003C460D" w:rsidRDefault="005B098D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13009 Marseille</w:t>
                            </w:r>
                          </w:p>
                          <w:p w:rsidR="00945931" w:rsidRPr="003C460D" w:rsidRDefault="00945931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="005B098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06 32 47 68 68</w:t>
                            </w:r>
                          </w:p>
                          <w:p w:rsidR="00945931" w:rsidRPr="003C460D" w:rsidRDefault="00945931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="005B098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bourlet.christian@hotmail.fr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34B3" id="Zone de texte 1" o:spid="_x0000_s1028" type="#_x0000_t202" style="position:absolute;margin-left:86.15pt;margin-top:-22pt;width:157.85pt;height:81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" filled="f" stroked="f">
                <v:textbox>
                  <w:txbxContent>
                    <w:p w:rsidR="00945931" w:rsidRPr="003C460D" w:rsidRDefault="005B098D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201, Bd Michelet la cravache</w:t>
                      </w:r>
                    </w:p>
                    <w:p w:rsidR="00945931" w:rsidRPr="003C460D" w:rsidRDefault="005B098D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13009 Marseille</w:t>
                      </w:r>
                    </w:p>
                    <w:p w:rsidR="00945931" w:rsidRPr="003C460D" w:rsidRDefault="00945931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="005B098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06 32 47 68 68</w:t>
                      </w:r>
                    </w:p>
                    <w:p w:rsidR="00945931" w:rsidRPr="003C460D" w:rsidRDefault="00945931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="005B098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bourlet.christian@hotmail.fr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5931" w:rsidRPr="00945931">
        <w:t xml:space="preserve"> </w:t>
      </w:r>
    </w:p>
    <w:p w:rsidR="005B098D" w:rsidRDefault="00931E07"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D115329" wp14:editId="1D0D851A">
                <wp:simplePos x="0" y="0"/>
                <wp:positionH relativeFrom="column">
                  <wp:posOffset>-899795</wp:posOffset>
                </wp:positionH>
                <wp:positionV relativeFrom="paragraph">
                  <wp:posOffset>1086485</wp:posOffset>
                </wp:positionV>
                <wp:extent cx="7562850" cy="859155"/>
                <wp:effectExtent l="0" t="0" r="6350" b="4445"/>
                <wp:wrapThrough wrapText="bothSides">
                  <wp:wrapPolygon edited="0">
                    <wp:start x="0" y="0"/>
                    <wp:lineTo x="0" y="21073"/>
                    <wp:lineTo x="21546" y="21073"/>
                    <wp:lineTo x="21546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859155"/>
                        </a:xfrm>
                        <a:prstGeom prst="rect">
                          <a:avLst/>
                        </a:prstGeom>
                        <a:solidFill>
                          <a:srgbClr val="8EC02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Default="00207FC0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ACCOMPAGNATEUR VEHICULE</w:t>
                            </w:r>
                          </w:p>
                          <w:p w:rsidR="00207FC0" w:rsidRPr="003C460D" w:rsidRDefault="00207FC0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AIDE A LA PERSONNE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5329" id="Zone de texte 14" o:spid="_x0000_s1029" type="#_x0000_t202" style="position:absolute;margin-left:-70.85pt;margin-top:85.55pt;width:595.5pt;height:67.6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" fillcolor="#8ec02f" stroked="f">
                <v:textbox inset=",,,0">
                  <w:txbxContent>
                    <w:p w:rsidR="00945931" w:rsidRDefault="00207FC0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ACCOMPAGNATEUR VEHICULE</w:t>
                      </w:r>
                    </w:p>
                    <w:p w:rsidR="00207FC0" w:rsidRPr="003C460D" w:rsidRDefault="00207FC0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AIDE A LA PERSONNE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5931" w:rsidRPr="00945931">
        <w:t xml:space="preserve">  </w:t>
      </w:r>
    </w:p>
    <w:p w:rsidR="005B098D" w:rsidRDefault="005B098D"/>
    <w:p w:rsidR="005B098D" w:rsidRDefault="005B098D">
      <w:r>
        <w:rPr>
          <w:noProof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3BECD39E" wp14:editId="6BD8DE8D">
                <wp:simplePos x="0" y="0"/>
                <wp:positionH relativeFrom="column">
                  <wp:posOffset>-635000</wp:posOffset>
                </wp:positionH>
                <wp:positionV relativeFrom="paragraph">
                  <wp:posOffset>6757670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C0978B" id="Grouper 52" o:spid="_x0000_s1026" style="position:absolute;margin-left:-50pt;margin-top:532.1pt;width:23.9pt;height:23.9pt;z-index:251707904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">
                <v:oval id="Ellipse 45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DFsYA&#10;AADbAAAADwAAAGRycy9kb3ducmV2LnhtbESP3WoCMRSE7wt9h3AKvdNsbbVlaxRpKSyCoNsK7d1h&#10;c/YHNyfLJrrx7Y0g9HKYmW+Y+TKYVpyod41lBU/jBARxYXXDlYKf76/RGwjnkTW2lknBmRwsF/d3&#10;c0y1HXhHp9xXIkLYpaig9r5LpXRFTQbd2HbE0Sttb9BH2VdS9zhEuGnlJElm0mDDcaHGjj5qKg75&#10;0SgY8jKEbfb3/MnrzWv3m+1X5XGv1ONDWL2D8BT8f/jWzrSCly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DFsYAAADbAAAADwAAAAAAAAAAAAAAAACYAgAAZHJz&#10;L2Rvd25yZXYueG1sUEsFBgAAAAAEAAQA9QAAAIsDAAAAAA==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88265;top:50165;width:130175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 w:rsidR="00AA6C16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CD8F9EF" wp14:editId="4F293076">
                <wp:simplePos x="0" y="0"/>
                <wp:positionH relativeFrom="column">
                  <wp:posOffset>3050540</wp:posOffset>
                </wp:positionH>
                <wp:positionV relativeFrom="paragraph">
                  <wp:posOffset>7225665</wp:posOffset>
                </wp:positionV>
                <wp:extent cx="2908300" cy="939165"/>
                <wp:effectExtent l="0" t="0" r="0" b="635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F0059B" w:rsidRDefault="00945931" w:rsidP="00AA6C16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F9EF" id="Zone de texte 38" o:spid="_x0000_s1030" type="#_x0000_t202" style="position:absolute;margin-left:240.2pt;margin-top:568.95pt;width:229pt;height:73.9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" filled="f" stroked="f">
                <v:textbox>
                  <w:txbxContent>
                    <w:p w:rsidR="00945931" w:rsidRPr="00F0059B" w:rsidRDefault="00945931" w:rsidP="00AA6C16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5ADF">
        <w:rPr>
          <w:noProof/>
        </w:rPr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310B9253" wp14:editId="7ABD631D">
                <wp:simplePos x="0" y="0"/>
                <wp:positionH relativeFrom="column">
                  <wp:posOffset>-139700</wp:posOffset>
                </wp:positionH>
                <wp:positionV relativeFrom="paragraph">
                  <wp:posOffset>6775450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945931" w:rsidP="003C460D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B9253" id="Grouper 25" o:spid="_x0000_s1031" style="position:absolute;margin-left:-11pt;margin-top:533.5pt;width:188.45pt;height:28.1pt;z-index:251588096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">
                <v:group id="Grouper 26" o:spid="_x0000_s1032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33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QgsEA&#10;AADbAAAADwAAAGRycy9kb3ducmV2LnhtbESPwWrDMBBE74X8g9hAb43sHNLiWAlJiiH01jSQ62Kt&#10;LRNpZSzFdv++KhR6HGbmDVPuZ2fFSEPoPCvIVxkI4trrjlsF16/q5Q1EiMgarWdS8E0B9rvFU4mF&#10;9hN/0niJrUgQDgUqMDH2hZShNuQwrHxPnLzGDw5jkkMr9YBTgjsr11m2kQ47TgsGezoZqu+Xh1Mw&#10;H28ovTXUoHTZx1jl7/nJKvW8nA9bEJHm+B/+a5+1gvUr/H5JP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HEILBAAAA2wAAAA8AAAAAAAAAAAAAAAAAmAIAAGRycy9kb3du&#10;cmV2LnhtbFBLBQYAAAAABAAEAPUAAACGAwAAAAA=&#10;" filled="f" stroked="f"/>
                  <v:shape id="Triangle isocèle 28" o:spid="_x0000_s1034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CysEA&#10;AADbAAAADwAAAGRycy9kb3ducmV2LnhtbERPyWrDMBC9B/oPYgK9hESODyW4kYNJCS2lh8Zt74M1&#10;XhJrZCx5+/vqUOjx8fbjaTatGKl3jWUF+10EgriwuuFKwffXZXsA4TyyxtYyKVjIwSl9WB0x0Xbi&#10;K425r0QIYZeggtr7LpHSFTUZdDvbEQeutL1BH2BfSd3jFMJNK+MoepIGGw4NNXZ0rqm454NRwNnt&#10;46dtZPFi7q+b8n3KhqX6VOpxPWfPIDzN/l/8537TCuIwNnwJP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wgsrBAAAA2wAAAA8AAAAAAAAAAAAAAAAAmAIAAGRycy9kb3du&#10;cmV2LnhtbFBLBQYAAAAABAAEAPUAAACGAwAAAAA=&#10;" filled="f" stroked="f"/>
                </v:group>
                <v:shape id="Zone de texte 29" o:spid="_x0000_s1035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945931" w:rsidRPr="003C460D" w:rsidRDefault="00945931" w:rsidP="003C460D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873DD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E9E5836" wp14:editId="124B749C">
                <wp:simplePos x="0" y="0"/>
                <wp:positionH relativeFrom="column">
                  <wp:posOffset>-899795</wp:posOffset>
                </wp:positionH>
                <wp:positionV relativeFrom="paragraph">
                  <wp:posOffset>525145</wp:posOffset>
                </wp:positionV>
                <wp:extent cx="7536815" cy="574040"/>
                <wp:effectExtent l="0" t="0" r="0" b="10160"/>
                <wp:wrapThrough wrapText="bothSides">
                  <wp:wrapPolygon edited="0">
                    <wp:start x="73" y="0"/>
                    <wp:lineTo x="73" y="21027"/>
                    <wp:lineTo x="21474" y="21027"/>
                    <wp:lineTo x="21474" y="0"/>
                    <wp:lineTo x="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81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945931" w:rsidP="00207FC0">
                            <w:pPr>
                              <w:pStyle w:val="Textedebulles"/>
                              <w:spacing w:after="113"/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5836" id="Zone de texte 13" o:spid="_x0000_s1036" type="#_x0000_t202" style="position:absolute;margin-left:-70.85pt;margin-top:41.35pt;width:593.45pt;height:45.2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" filled="f" stroked="f">
                <v:textbox>
                  <w:txbxContent>
                    <w:p w:rsidR="00945931" w:rsidRPr="003C460D" w:rsidRDefault="00945931" w:rsidP="00207FC0">
                      <w:pPr>
                        <w:pStyle w:val="Textedebulles"/>
                        <w:spacing w:after="113"/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6F5FE9" w:rsidP="005B098D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0A7B228" wp14:editId="747D8EF3">
                <wp:simplePos x="0" y="0"/>
                <wp:positionH relativeFrom="column">
                  <wp:posOffset>-607060</wp:posOffset>
                </wp:positionH>
                <wp:positionV relativeFrom="paragraph">
                  <wp:posOffset>188595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9689CA" id="Grouper 54" o:spid="_x0000_s1026" style="position:absolute;margin-left:-47.8pt;margin-top:14.85pt;width:23.9pt;height:23.9pt;z-index:251654656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    <v:imagedata r:id="rId2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5995ED8D" wp14:editId="41BB589C">
                <wp:simplePos x="0" y="0"/>
                <wp:positionH relativeFrom="column">
                  <wp:posOffset>-137795</wp:posOffset>
                </wp:positionH>
                <wp:positionV relativeFrom="paragraph">
                  <wp:posOffset>144780</wp:posOffset>
                </wp:positionV>
                <wp:extent cx="2447925" cy="323850"/>
                <wp:effectExtent l="0" t="0" r="9525" b="0"/>
                <wp:wrapThrough wrapText="bothSides">
                  <wp:wrapPolygon edited="0">
                    <wp:start x="0" y="0"/>
                    <wp:lineTo x="0" y="19059"/>
                    <wp:lineTo x="10086" y="20329"/>
                    <wp:lineTo x="11262" y="20329"/>
                    <wp:lineTo x="21516" y="19059"/>
                    <wp:lineTo x="21516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32385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945931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5ED8D" id="Grouper 19" o:spid="_x0000_s1037" style="position:absolute;margin-left:-10.85pt;margin-top:11.4pt;width:192.75pt;height:25.5pt;z-index:251612672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">
                <v:group id="Grouper 15" o:spid="_x0000_s1038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39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 id="Triangle isocèle 17" o:spid="_x0000_s1040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41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945931" w:rsidRPr="003C460D" w:rsidRDefault="00945931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5B098D" w:rsidRPr="005B098D" w:rsidRDefault="006F5FE9" w:rsidP="005B098D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0277921E" wp14:editId="50DBD1A0">
                <wp:simplePos x="0" y="0"/>
                <wp:positionH relativeFrom="column">
                  <wp:posOffset>-2619375</wp:posOffset>
                </wp:positionH>
                <wp:positionV relativeFrom="paragraph">
                  <wp:posOffset>337185</wp:posOffset>
                </wp:positionV>
                <wp:extent cx="6290310" cy="3028950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310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D171C4" w:rsidRDefault="005B098D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Mai 2014 – Mai 2015</w:t>
                            </w:r>
                            <w:r w:rsidR="00945931"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soin assistance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assistance de personne a mobilité reduite </w:t>
                            </w:r>
                          </w:p>
                          <w:p w:rsidR="00945931" w:rsidRPr="00D171C4" w:rsidRDefault="005B098D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Accompagnateur véhiculé</w:t>
                            </w:r>
                          </w:p>
                          <w:p w:rsidR="00945931" w:rsidRPr="00D171C4" w:rsidRDefault="005B098D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Assistance aux personnes âgées </w:t>
                            </w:r>
                          </w:p>
                          <w:p w:rsidR="00945931" w:rsidRPr="00D171C4" w:rsidRDefault="005B098D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Aide administratif </w:t>
                            </w:r>
                          </w:p>
                          <w:p w:rsidR="00945931" w:rsidRPr="0043288E" w:rsidRDefault="00945931" w:rsidP="0043288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Verdana" w:hAnsi="Verdana" w:cs="SegoePro-Light"/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</w:p>
                          <w:p w:rsidR="00D171C4" w:rsidRPr="00D171C4" w:rsidRDefault="006F5FE9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juillet 2016 – novembre 2018</w:t>
                            </w:r>
                            <w:r w:rsidR="00D171C4"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71C4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arcade</w:t>
                            </w:r>
                            <w:r w:rsidR="00D171C4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71C4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accompaganteur véhiculé tpmr</w:t>
                            </w:r>
                          </w:p>
                          <w:p w:rsidR="00D171C4" w:rsidRPr="00D171C4" w:rsidRDefault="006F5FE9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Prise en charge des fauteuils roulant </w:t>
                            </w:r>
                          </w:p>
                          <w:p w:rsidR="00D171C4" w:rsidRPr="00D171C4" w:rsidRDefault="006F5FE9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Assistance des personnes handicapées </w:t>
                            </w:r>
                          </w:p>
                          <w:p w:rsidR="006F5FE9" w:rsidRPr="006F5FE9" w:rsidRDefault="006F5FE9" w:rsidP="006F5FE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Accompagnement, promenade, courses  </w:t>
                            </w:r>
                          </w:p>
                          <w:p w:rsidR="006F5FE9" w:rsidRDefault="006F5FE9" w:rsidP="006F5FE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</w:p>
                          <w:p w:rsidR="005919AB" w:rsidRDefault="006F5FE9" w:rsidP="006F5FE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4BACC6" w:themeColor="accent5"/>
                                <w:sz w:val="20"/>
                                <w:szCs w:val="18"/>
                              </w:rPr>
                            </w:pPr>
                            <w:r w:rsidRPr="005919AB">
                              <w:rPr>
                                <w:rFonts w:ascii="Segoe UI Semilight" w:hAnsi="Segoe UI Semilight" w:cs="Segoe UI Semilight"/>
                                <w:color w:val="9BBB59" w:themeColor="accent3"/>
                                <w:sz w:val="22"/>
                                <w:szCs w:val="22"/>
                              </w:rPr>
                              <w:t>NOVEMBRE 2018 – AVRIL 2019</w:t>
                            </w:r>
                            <w:r w:rsidRPr="005919AB">
                              <w:rPr>
                                <w:rFonts w:ascii="Segoe UI Semilight" w:hAnsi="Segoe UI Semilight" w:cs="Segoe UI Semilight"/>
                                <w:color w:val="9BBB59" w:themeColor="accent3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5919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› </w:t>
                            </w:r>
                            <w:r w:rsidR="005919AB" w:rsidRPr="005919AB">
                              <w:rPr>
                                <w:rFonts w:ascii="Segoe UI Semilight" w:hAnsi="Segoe UI Semilight" w:cs="Segoe UI Semilight"/>
                                <w:color w:val="4BACC6" w:themeColor="accent5"/>
                                <w:sz w:val="22"/>
                                <w:szCs w:val="22"/>
                              </w:rPr>
                              <w:t>ASSOSIATION REBECCA › TRANSPORT PERSONNE A MOBILITE REDUITE</w:t>
                            </w:r>
                            <w:r w:rsidR="005919AB" w:rsidRPr="005919AB">
                              <w:rPr>
                                <w:rFonts w:ascii="Segoe UI Semilight" w:hAnsi="Segoe UI Semilight" w:cs="Segoe UI Semilight"/>
                                <w:color w:val="4BACC6" w:themeColor="accent5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207FC0">
                              <w:rPr>
                                <w:rFonts w:ascii="Segoe UI Semilight" w:hAnsi="Segoe UI Semilight" w:cs="Segoe UI Semilight"/>
                                <w:color w:val="4BACC6" w:themeColor="accent5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207FC0" w:rsidRPr="00D171C4" w:rsidRDefault="00207FC0" w:rsidP="00207FC0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Prise en charge des fauteuils roulant </w:t>
                            </w:r>
                          </w:p>
                          <w:p w:rsidR="00207FC0" w:rsidRPr="00D171C4" w:rsidRDefault="00207FC0" w:rsidP="00207FC0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Assistance des personnes handicapées </w:t>
                            </w:r>
                          </w:p>
                          <w:p w:rsidR="00207FC0" w:rsidRPr="006F5FE9" w:rsidRDefault="00207FC0" w:rsidP="00207FC0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Accompagnement, promenade, courses  </w:t>
                            </w:r>
                          </w:p>
                          <w:p w:rsidR="00207FC0" w:rsidRDefault="00207FC0" w:rsidP="00207FC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</w:p>
                          <w:p w:rsidR="00207FC0" w:rsidRDefault="00207FC0" w:rsidP="006F5FE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4BACC6" w:themeColor="accent5"/>
                                <w:sz w:val="20"/>
                                <w:szCs w:val="18"/>
                              </w:rPr>
                            </w:pPr>
                          </w:p>
                          <w:p w:rsidR="00207FC0" w:rsidRPr="006F5FE9" w:rsidRDefault="00207FC0" w:rsidP="00207FC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</w:p>
                          <w:p w:rsidR="006F5FE9" w:rsidRPr="006F5FE9" w:rsidRDefault="00207FC0" w:rsidP="00207FC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            </w:t>
                            </w: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5B098D" w:rsidRPr="00D171C4" w:rsidRDefault="005B098D" w:rsidP="005B098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921E" id="Zone de texte 35" o:spid="_x0000_s1042" type="#_x0000_t202" style="position:absolute;margin-left:-206.25pt;margin-top:26.55pt;width:495.3pt;height:238.5pt;z-index:-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WatgIAALI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" filled="f" stroked="f">
                <v:textbox>
                  <w:txbxContent>
                    <w:p w:rsidR="00945931" w:rsidRPr="00D171C4" w:rsidRDefault="005B098D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Mai 2014 – Mai 2015</w:t>
                      </w:r>
                      <w:r w:rsidR="00945931"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soin assistance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 xml:space="preserve">assistance de personne a mobilité reduite </w:t>
                      </w:r>
                    </w:p>
                    <w:p w:rsidR="00945931" w:rsidRPr="00D171C4" w:rsidRDefault="005B098D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Accompagnateur véhiculé</w:t>
                      </w:r>
                    </w:p>
                    <w:p w:rsidR="00945931" w:rsidRPr="00D171C4" w:rsidRDefault="005B098D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Assistance aux personnes âgées </w:t>
                      </w:r>
                    </w:p>
                    <w:p w:rsidR="00945931" w:rsidRPr="00D171C4" w:rsidRDefault="005B098D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Aide administratif </w:t>
                      </w:r>
                    </w:p>
                    <w:p w:rsidR="00945931" w:rsidRPr="0043288E" w:rsidRDefault="00945931" w:rsidP="0043288E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Verdana" w:hAnsi="Verdana" w:cs="SegoePro-Light"/>
                          <w:color w:val="000000" w:themeColor="text1"/>
                          <w:sz w:val="14"/>
                          <w:szCs w:val="18"/>
                        </w:rPr>
                      </w:pPr>
                    </w:p>
                    <w:p w:rsidR="00D171C4" w:rsidRPr="00D171C4" w:rsidRDefault="006F5FE9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juillet 2016 – novembre 2018</w:t>
                      </w:r>
                      <w:r w:rsidR="00D171C4"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D171C4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arcade</w:t>
                      </w:r>
                      <w:r w:rsidR="00D171C4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171C4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accompaganteur véhiculé tpmr</w:t>
                      </w:r>
                    </w:p>
                    <w:p w:rsidR="00D171C4" w:rsidRPr="00D171C4" w:rsidRDefault="006F5FE9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Prise en charge des fauteuils roulant </w:t>
                      </w:r>
                    </w:p>
                    <w:p w:rsidR="00D171C4" w:rsidRPr="00D171C4" w:rsidRDefault="006F5FE9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Assistance des personnes handicapées </w:t>
                      </w:r>
                    </w:p>
                    <w:p w:rsidR="006F5FE9" w:rsidRPr="006F5FE9" w:rsidRDefault="006F5FE9" w:rsidP="006F5FE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  <w:t xml:space="preserve">Accompagnement, promenade, courses  </w:t>
                      </w:r>
                    </w:p>
                    <w:p w:rsidR="006F5FE9" w:rsidRDefault="006F5FE9" w:rsidP="006F5FE9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</w:p>
                    <w:p w:rsidR="005919AB" w:rsidRDefault="006F5FE9" w:rsidP="006F5FE9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4BACC6" w:themeColor="accent5"/>
                          <w:sz w:val="20"/>
                          <w:szCs w:val="18"/>
                        </w:rPr>
                      </w:pPr>
                      <w:r w:rsidRPr="005919AB">
                        <w:rPr>
                          <w:rFonts w:ascii="Segoe UI Semilight" w:hAnsi="Segoe UI Semilight" w:cs="Segoe UI Semilight"/>
                          <w:color w:val="9BBB59" w:themeColor="accent3"/>
                          <w:sz w:val="22"/>
                          <w:szCs w:val="22"/>
                        </w:rPr>
                        <w:t>NOVEMBRE 2018 – AVRIL 2019</w:t>
                      </w:r>
                      <w:r w:rsidRPr="005919AB">
                        <w:rPr>
                          <w:rFonts w:ascii="Segoe UI Semilight" w:hAnsi="Segoe UI Semilight" w:cs="Segoe UI Semilight"/>
                          <w:color w:val="9BBB59" w:themeColor="accent3"/>
                          <w:sz w:val="20"/>
                          <w:szCs w:val="18"/>
                        </w:rPr>
                        <w:t xml:space="preserve"> </w:t>
                      </w:r>
                      <w:r w:rsidR="005919AB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  <w:t xml:space="preserve">› </w:t>
                      </w:r>
                      <w:r w:rsidR="005919AB" w:rsidRPr="005919AB">
                        <w:rPr>
                          <w:rFonts w:ascii="Segoe UI Semilight" w:hAnsi="Segoe UI Semilight" w:cs="Segoe UI Semilight"/>
                          <w:color w:val="4BACC6" w:themeColor="accent5"/>
                          <w:sz w:val="22"/>
                          <w:szCs w:val="22"/>
                        </w:rPr>
                        <w:t>ASSOSIATION REBECCA › TRANSPORT PERSONNE A MOBILITE REDUITE</w:t>
                      </w:r>
                      <w:r w:rsidR="005919AB" w:rsidRPr="005919AB">
                        <w:rPr>
                          <w:rFonts w:ascii="Segoe UI Semilight" w:hAnsi="Segoe UI Semilight" w:cs="Segoe UI Semilight"/>
                          <w:color w:val="4BACC6" w:themeColor="accent5"/>
                          <w:sz w:val="20"/>
                          <w:szCs w:val="18"/>
                        </w:rPr>
                        <w:t xml:space="preserve"> </w:t>
                      </w:r>
                      <w:r w:rsidR="00207FC0">
                        <w:rPr>
                          <w:rFonts w:ascii="Segoe UI Semilight" w:hAnsi="Segoe UI Semilight" w:cs="Segoe UI Semilight"/>
                          <w:color w:val="4BACC6" w:themeColor="accent5"/>
                          <w:sz w:val="20"/>
                          <w:szCs w:val="18"/>
                        </w:rPr>
                        <w:t xml:space="preserve"> </w:t>
                      </w:r>
                    </w:p>
                    <w:p w:rsidR="00207FC0" w:rsidRPr="00D171C4" w:rsidRDefault="00207FC0" w:rsidP="00207FC0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Prise en charge des fauteuils roulant </w:t>
                      </w:r>
                    </w:p>
                    <w:p w:rsidR="00207FC0" w:rsidRPr="00D171C4" w:rsidRDefault="00207FC0" w:rsidP="00207FC0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Assistance des personnes handicapées </w:t>
                      </w:r>
                    </w:p>
                    <w:p w:rsidR="00207FC0" w:rsidRPr="006F5FE9" w:rsidRDefault="00207FC0" w:rsidP="00207FC0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  <w:t xml:space="preserve">Accompagnement, promenade, courses  </w:t>
                      </w:r>
                    </w:p>
                    <w:p w:rsidR="00207FC0" w:rsidRDefault="00207FC0" w:rsidP="00207FC0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</w:p>
                    <w:p w:rsidR="00207FC0" w:rsidRDefault="00207FC0" w:rsidP="006F5FE9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4BACC6" w:themeColor="accent5"/>
                          <w:sz w:val="20"/>
                          <w:szCs w:val="18"/>
                        </w:rPr>
                      </w:pPr>
                    </w:p>
                    <w:p w:rsidR="00207FC0" w:rsidRPr="006F5FE9" w:rsidRDefault="00207FC0" w:rsidP="00207FC0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</w:p>
                    <w:p w:rsidR="006F5FE9" w:rsidRPr="006F5FE9" w:rsidRDefault="00207FC0" w:rsidP="00207FC0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  <w:t xml:space="preserve">                </w:t>
                      </w: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5B098D" w:rsidRPr="00D171C4" w:rsidRDefault="005B098D" w:rsidP="005B098D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098D" w:rsidRPr="005B098D" w:rsidRDefault="00207FC0" w:rsidP="005B098D"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279DC052" wp14:editId="6551BD00">
                <wp:simplePos x="0" y="0"/>
                <wp:positionH relativeFrom="column">
                  <wp:posOffset>-553085</wp:posOffset>
                </wp:positionH>
                <wp:positionV relativeFrom="paragraph">
                  <wp:posOffset>3277870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F58A25" id="Grouper 53" o:spid="_x0000_s1026" style="position:absolute;margin-left:-43.55pt;margin-top:258.1pt;width:23.9pt;height:23.9pt;z-index:251694592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jQ0MzA0ZGIyLTM5MjYtNGQ5OS1i&#10;MWQxLTFhMmZiMjEzZTNhYjwvc3RFdnQ6aW5zdGFuY2VJRD4KICAgICAgICAgICAgICAgICAgPHN0&#10;RXZ0OndoZW4+MjAxNC0wNC0yM1QxMjoxNTozNy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oxZmE4ZDRkZS0zY2M1LTRlNWQtODI2ZS00NjE1Nzlk&#10;ZDk2NGU8L3N0RXZ0Omluc3RhbmNlSUQ+CiAgICAgICAgICAgICAgICAgIDxzdEV2dDp3aGVuPjIw&#10;MTQtMDQtMjNUMTI6MTU6Mzc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U4PC9leGlmOlBpeGVsWERpbWVu&#10;c2lvbj4KICAgICAgICAgPGV4aWY6UGl4ZWxZRGltZW5zaW9uPjM4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">
                <v:oval id="Ellipse 42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9bYs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F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1tixQAAANsAAAAPAAAAAAAAAAAAAAAAAJgCAABkcnMv&#10;ZG93bnJldi54bWxQSwUGAAAAAAQABAD1AAAAigMAAAAA&#10;" fillcolor="#00aeac" stroked="f"/>
                <v:shape id="Image 3" o:spid="_x0000_s1028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NBFbEAAAA2wAAAA8AAABkcnMvZG93bnJldi54bWxEj91qwkAUhO8LvsNyCt7ppkVKSV1DKBZ/&#10;wGJtvT9kj9nQ7NmQXWPSp3cFoZfDzHzDzLPe1qKj1leOFTxNExDEhdMVlwp+vj8mryB8QNZYOyYF&#10;A3nIFqOHOabaXfiLukMoRYSwT1GBCaFJpfSFIYt+6hri6J1cazFE2ZZSt3iJcFvL5yR5kRYrjgsG&#10;G3o3VPwezlbBttztc7nbONRLs+o+/wbfHAelxo99/gYiUB/+w/f2WiuYzeD2Jf4Aub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NBFbEAAAA2wAAAA8AAAAAAAAAAAAAAAAA&#10;nwIAAGRycy9kb3ducmV2LnhtbFBLBQYAAAAABAAEAPcAAACQAwAAAAA=&#10;">
                  <v:imagedata r:id="rId2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8880" behindDoc="0" locked="0" layoutInCell="1" allowOverlap="1" wp14:anchorId="2FDE6006" wp14:editId="204FB8F9">
                <wp:simplePos x="0" y="0"/>
                <wp:positionH relativeFrom="column">
                  <wp:posOffset>-52070</wp:posOffset>
                </wp:positionH>
                <wp:positionV relativeFrom="paragraph">
                  <wp:posOffset>3340100</wp:posOffset>
                </wp:positionV>
                <wp:extent cx="2381250" cy="332105"/>
                <wp:effectExtent l="0" t="0" r="0" b="0"/>
                <wp:wrapThrough wrapText="bothSides">
                  <wp:wrapPolygon edited="0">
                    <wp:start x="0" y="0"/>
                    <wp:lineTo x="0" y="17346"/>
                    <wp:lineTo x="10022" y="19824"/>
                    <wp:lineTo x="11232" y="19824"/>
                    <wp:lineTo x="21427" y="17346"/>
                    <wp:lineTo x="21427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332105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945931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E6006" id="Grouper 20" o:spid="_x0000_s1043" style="position:absolute;margin-left:-4.1pt;margin-top:263pt;width:187.5pt;height:26.15pt;z-index:251578880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">
                <v:group id="Grouper 21" o:spid="_x0000_s104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4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47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945931" w:rsidRPr="003C460D" w:rsidRDefault="00945931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6F5FE9" w:rsidRPr="005B098D" w:rsidRDefault="00207FC0" w:rsidP="005B098D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E5B0E58" wp14:editId="02B773AA">
                <wp:simplePos x="0" y="0"/>
                <wp:positionH relativeFrom="column">
                  <wp:posOffset>-2752090</wp:posOffset>
                </wp:positionH>
                <wp:positionV relativeFrom="paragraph">
                  <wp:posOffset>202565</wp:posOffset>
                </wp:positionV>
                <wp:extent cx="5857875" cy="78105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8D" w:rsidRDefault="005B098D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</w:pPr>
                          </w:p>
                          <w:p w:rsidR="00D171C4" w:rsidRDefault="00D171C4" w:rsidP="00207FC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07FC0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ASSISTANCE AU PERSONNE AGEE</w:t>
                            </w:r>
                          </w:p>
                          <w:p w:rsidR="00207FC0" w:rsidRPr="00207FC0" w:rsidRDefault="00207FC0" w:rsidP="00207FC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TPMR ASSISTANCE </w:t>
                            </w:r>
                          </w:p>
                          <w:p w:rsidR="00D171C4" w:rsidRPr="00D171C4" w:rsidRDefault="00D171C4" w:rsidP="00207FC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945931" w:rsidRPr="001B55A0" w:rsidRDefault="00945931" w:rsidP="0043288E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0E58" id="Zone de texte 36" o:spid="_x0000_s1048" type="#_x0000_t202" style="position:absolute;margin-left:-216.7pt;margin-top:15.95pt;width:461.25pt;height:61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" filled="f" stroked="f">
                <v:textbox>
                  <w:txbxContent>
                    <w:p w:rsidR="005B098D" w:rsidRDefault="005B098D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</w:pPr>
                    </w:p>
                    <w:p w:rsidR="00D171C4" w:rsidRDefault="00D171C4" w:rsidP="00207FC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07FC0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ASSISTANCE AU PERSONNE AGEE</w:t>
                      </w:r>
                    </w:p>
                    <w:p w:rsidR="00207FC0" w:rsidRPr="00207FC0" w:rsidRDefault="00207FC0" w:rsidP="00207FC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TPMR ASSISTANCE </w:t>
                      </w:r>
                    </w:p>
                    <w:p w:rsidR="00D171C4" w:rsidRPr="00D171C4" w:rsidRDefault="00D171C4" w:rsidP="00207FC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945931" w:rsidRPr="001B55A0" w:rsidRDefault="00945931" w:rsidP="0043288E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098D" w:rsidRDefault="005B098D" w:rsidP="005B098D"/>
    <w:p w:rsidR="006F5FE9" w:rsidRDefault="006F5FE9" w:rsidP="005B098D"/>
    <w:p w:rsidR="006F5FE9" w:rsidRPr="005B098D" w:rsidRDefault="006F5FE9" w:rsidP="005B098D"/>
    <w:p w:rsidR="005B098D" w:rsidRDefault="00207FC0" w:rsidP="005B098D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0B9A004" wp14:editId="6B810DB1">
                <wp:simplePos x="0" y="0"/>
                <wp:positionH relativeFrom="column">
                  <wp:posOffset>-2588260</wp:posOffset>
                </wp:positionH>
                <wp:positionV relativeFrom="paragraph">
                  <wp:posOffset>178435</wp:posOffset>
                </wp:positionV>
                <wp:extent cx="2343150" cy="581025"/>
                <wp:effectExtent l="0" t="0" r="0" b="952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207FC0" w:rsidRDefault="00945931" w:rsidP="00207FC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</w:p>
                          <w:p w:rsidR="00945931" w:rsidRPr="00A92B6E" w:rsidRDefault="00945931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INFORMATIQUE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945931" w:rsidRPr="00F0059B" w:rsidRDefault="00207FC0" w:rsidP="0043288E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Word,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A004" id="Zone de texte 37" o:spid="_x0000_s1049" type="#_x0000_t202" style="position:absolute;margin-left:-203.8pt;margin-top:14.05pt;width:184.5pt;height:45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" filled="f" stroked="f">
                <v:textbox>
                  <w:txbxContent>
                    <w:p w:rsidR="00945931" w:rsidRPr="00207FC0" w:rsidRDefault="00945931" w:rsidP="00207FC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</w:p>
                    <w:p w:rsidR="00945931" w:rsidRPr="00A92B6E" w:rsidRDefault="00945931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INFORMATIQUE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945931" w:rsidRPr="00F0059B" w:rsidRDefault="00207FC0" w:rsidP="0043288E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Word,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098D" w:rsidRDefault="005B098D" w:rsidP="005B098D"/>
    <w:p w:rsid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5B098D" w:rsidRPr="005B098D" w:rsidRDefault="005B098D" w:rsidP="005B098D"/>
    <w:p w:rsidR="00AF7C19" w:rsidRPr="005B098D" w:rsidRDefault="00AF7C19" w:rsidP="005B098D"/>
    <w:sectPr w:rsidR="00AF7C19" w:rsidRPr="005B098D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F10" w:rsidRDefault="00261F10" w:rsidP="00F07227">
      <w:r>
        <w:separator/>
      </w:r>
    </w:p>
  </w:endnote>
  <w:endnote w:type="continuationSeparator" w:id="0">
    <w:p w:rsidR="00261F10" w:rsidRDefault="00261F10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Black">
    <w:altName w:val="Segoe UI Semibold"/>
    <w:charset w:val="00"/>
    <w:family w:val="swiss"/>
    <w:pitch w:val="variable"/>
    <w:sig w:usb0="00000001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F10" w:rsidRDefault="00261F10" w:rsidP="00F07227">
      <w:r>
        <w:separator/>
      </w:r>
    </w:p>
  </w:footnote>
  <w:footnote w:type="continuationSeparator" w:id="0">
    <w:p w:rsidR="00261F10" w:rsidRDefault="00261F10" w:rsidP="00F0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44343"/>
    <w:multiLevelType w:val="hybridMultilevel"/>
    <w:tmpl w:val="3F6EC29C"/>
    <w:lvl w:ilvl="0" w:tplc="040C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763CC"/>
    <w:multiLevelType w:val="hybridMultilevel"/>
    <w:tmpl w:val="9F2CF784"/>
    <w:lvl w:ilvl="0" w:tplc="511E7EC4">
      <w:start w:val="1"/>
      <w:numFmt w:val="bullet"/>
      <w:lvlText w:val="&gt;"/>
      <w:lvlJc w:val="left"/>
      <w:pPr>
        <w:ind w:left="1575" w:hanging="36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9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16"/>
  </w:num>
  <w:num w:numId="4">
    <w:abstractNumId w:val="9"/>
  </w:num>
  <w:num w:numId="5">
    <w:abstractNumId w:val="15"/>
  </w:num>
  <w:num w:numId="6">
    <w:abstractNumId w:val="1"/>
  </w:num>
  <w:num w:numId="7">
    <w:abstractNumId w:val="7"/>
  </w:num>
  <w:num w:numId="8">
    <w:abstractNumId w:val="12"/>
  </w:num>
  <w:num w:numId="9">
    <w:abstractNumId w:val="17"/>
  </w:num>
  <w:num w:numId="10">
    <w:abstractNumId w:val="23"/>
  </w:num>
  <w:num w:numId="11">
    <w:abstractNumId w:val="26"/>
  </w:num>
  <w:num w:numId="12">
    <w:abstractNumId w:val="24"/>
  </w:num>
  <w:num w:numId="13">
    <w:abstractNumId w:val="28"/>
  </w:num>
  <w:num w:numId="14">
    <w:abstractNumId w:val="30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7"/>
  </w:num>
  <w:num w:numId="20">
    <w:abstractNumId w:val="19"/>
  </w:num>
  <w:num w:numId="21">
    <w:abstractNumId w:val="22"/>
  </w:num>
  <w:num w:numId="22">
    <w:abstractNumId w:val="13"/>
  </w:num>
  <w:num w:numId="23">
    <w:abstractNumId w:val="25"/>
  </w:num>
  <w:num w:numId="24">
    <w:abstractNumId w:val="5"/>
  </w:num>
  <w:num w:numId="25">
    <w:abstractNumId w:val="4"/>
  </w:num>
  <w:num w:numId="26">
    <w:abstractNumId w:val="2"/>
  </w:num>
  <w:num w:numId="27">
    <w:abstractNumId w:val="21"/>
  </w:num>
  <w:num w:numId="28">
    <w:abstractNumId w:val="6"/>
  </w:num>
  <w:num w:numId="29">
    <w:abstractNumId w:val="20"/>
  </w:num>
  <w:num w:numId="30">
    <w:abstractNumId w:val="1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8D"/>
    <w:rsid w:val="0001049D"/>
    <w:rsid w:val="001B15C9"/>
    <w:rsid w:val="001B55A0"/>
    <w:rsid w:val="00207FC0"/>
    <w:rsid w:val="00253528"/>
    <w:rsid w:val="00261F10"/>
    <w:rsid w:val="00287051"/>
    <w:rsid w:val="003441EC"/>
    <w:rsid w:val="00381B36"/>
    <w:rsid w:val="003C460D"/>
    <w:rsid w:val="0043288E"/>
    <w:rsid w:val="00446CB6"/>
    <w:rsid w:val="00507FCA"/>
    <w:rsid w:val="005919AB"/>
    <w:rsid w:val="005B098D"/>
    <w:rsid w:val="005B2905"/>
    <w:rsid w:val="006F5FE9"/>
    <w:rsid w:val="00760233"/>
    <w:rsid w:val="008424FA"/>
    <w:rsid w:val="008B248E"/>
    <w:rsid w:val="00931E07"/>
    <w:rsid w:val="00945931"/>
    <w:rsid w:val="00A92B6E"/>
    <w:rsid w:val="00AA6C16"/>
    <w:rsid w:val="00AF7C19"/>
    <w:rsid w:val="00B00990"/>
    <w:rsid w:val="00B21771"/>
    <w:rsid w:val="00BC15FE"/>
    <w:rsid w:val="00BC5ADF"/>
    <w:rsid w:val="00C665CF"/>
    <w:rsid w:val="00CE06E8"/>
    <w:rsid w:val="00D171C4"/>
    <w:rsid w:val="00D873DD"/>
    <w:rsid w:val="00F0059B"/>
    <w:rsid w:val="00F0722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BD8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227"/>
  </w:style>
  <w:style w:type="paragraph" w:styleId="Pieddepage">
    <w:name w:val="footer"/>
    <w:basedOn w:val="Normal"/>
    <w:link w:val="Pieddepag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rlet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D2BE87-4901-47A7-868B-1A7C68A2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classique coloré (design horizontal)</Template>
  <TotalTime>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subject/>
  <dc:creator/>
  <cp:keywords/>
  <dc:description/>
  <cp:lastModifiedBy/>
  <cp:revision>1</cp:revision>
  <dcterms:created xsi:type="dcterms:W3CDTF">2019-06-03T14:29:00Z</dcterms:created>
  <dcterms:modified xsi:type="dcterms:W3CDTF">2019-06-03T15:14:00Z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