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69DEEDAB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2E70D4D0" w14:textId="77777777" w:rsidR="001B2ABD" w:rsidRPr="008F2702" w:rsidRDefault="001B2ABD" w:rsidP="001B2ABD">
            <w:pPr>
              <w:tabs>
                <w:tab w:val="left" w:pos="990"/>
              </w:tabs>
              <w:jc w:val="center"/>
            </w:pPr>
            <w:r w:rsidRPr="008F2702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F0EBB40" wp14:editId="45644414">
                      <wp:extent cx="2122805" cy="2122805"/>
                      <wp:effectExtent l="19050" t="19050" r="29845" b="29845"/>
                      <wp:docPr id="2" name="Ovale 2" title="Portrait professionnel d’un hom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3E2919" w14:textId="41878136" w:rsidR="00F17D8E" w:rsidRPr="00F17D8E" w:rsidRDefault="00F17D8E" w:rsidP="00F17D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0EBB40" id="Ovale 2" o:spid="_x0000_s1026" alt="Titre : Portrait professionnel d’un homme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573E2919" w14:textId="41878136" w:rsidR="00F17D8E" w:rsidRPr="00F17D8E" w:rsidRDefault="00F17D8E" w:rsidP="00F17D8E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9A0F373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EA84BFB" w14:textId="77777777" w:rsidR="001B2ABD" w:rsidRDefault="00D43E59" w:rsidP="001B2ABD">
            <w:pPr>
              <w:pStyle w:val="Titre"/>
              <w:rPr>
                <w:sz w:val="72"/>
                <w:szCs w:val="72"/>
              </w:rPr>
            </w:pPr>
            <w:r w:rsidRPr="00D43E59">
              <w:rPr>
                <w:sz w:val="72"/>
                <w:szCs w:val="72"/>
              </w:rPr>
              <w:t>COURCOULAS</w:t>
            </w:r>
            <w:r>
              <w:rPr>
                <w:sz w:val="72"/>
                <w:szCs w:val="72"/>
              </w:rPr>
              <w:t xml:space="preserve"> Didier</w:t>
            </w:r>
          </w:p>
          <w:p w14:paraId="4977C7C8" w14:textId="77777777" w:rsidR="00D43E59" w:rsidRPr="00D43E59" w:rsidRDefault="00D43E59" w:rsidP="00D43E59"/>
          <w:p w14:paraId="13381734" w14:textId="79E34493" w:rsidR="001B2ABD" w:rsidRPr="008F2702" w:rsidRDefault="003B4949" w:rsidP="008F2702">
            <w:pPr>
              <w:pStyle w:val="Sous-titre"/>
            </w:pPr>
            <w:r>
              <w:rPr>
                <w:spacing w:val="0"/>
                <w:w w:val="100"/>
              </w:rPr>
              <w:t>Emploi sénior coursier voiture ou traitement courrier</w:t>
            </w:r>
          </w:p>
        </w:tc>
      </w:tr>
      <w:tr w:rsidR="001B2ABD" w:rsidRPr="008F2702" w14:paraId="2A9B0C93" w14:textId="77777777" w:rsidTr="00E06E4D">
        <w:tc>
          <w:tcPr>
            <w:tcW w:w="3600" w:type="dxa"/>
          </w:tcPr>
          <w:sdt>
            <w:sdtPr>
              <w:id w:val="-1711873194"/>
              <w:placeholder>
                <w:docPart w:val="5620B64E6F4F41A997B33673079EE509"/>
              </w:placeholder>
              <w:temporary/>
              <w:showingPlcHdr/>
              <w15:appearance w15:val="hidden"/>
            </w:sdtPr>
            <w:sdtEndPr/>
            <w:sdtContent>
              <w:p w14:paraId="2850B9C6" w14:textId="77777777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14:paraId="11D307D4" w14:textId="77777777" w:rsidR="003B4949" w:rsidRDefault="003B4949" w:rsidP="003B4949">
            <w:r>
              <w:t xml:space="preserve">Retraité depuis deux ans </w:t>
            </w:r>
          </w:p>
          <w:p w14:paraId="67BC9370" w14:textId="319CABCE" w:rsidR="00036450" w:rsidRDefault="003B4949" w:rsidP="003B4949">
            <w:r>
              <w:t>62 ans</w:t>
            </w:r>
          </w:p>
          <w:p w14:paraId="6277CB16" w14:textId="77777777" w:rsidR="003B4949" w:rsidRDefault="003B4949" w:rsidP="003B4949"/>
          <w:p w14:paraId="17D04C00" w14:textId="4452A54F" w:rsidR="003B4949" w:rsidRPr="008F2702" w:rsidRDefault="003B4949" w:rsidP="003B4949">
            <w:r>
              <w:t>Recherche activité temps partiel ou temps plein</w:t>
            </w:r>
          </w:p>
          <w:p w14:paraId="48710CAC" w14:textId="77777777" w:rsidR="00036450" w:rsidRPr="008F2702" w:rsidRDefault="00036450" w:rsidP="00036450"/>
          <w:sdt>
            <w:sdtPr>
              <w:id w:val="-1954003311"/>
              <w:placeholder>
                <w:docPart w:val="2D21443D7189402C8AB39BE0114D3A9D"/>
              </w:placeholder>
              <w:temporary/>
              <w:showingPlcHdr/>
              <w15:appearance w15:val="hidden"/>
            </w:sdtPr>
            <w:sdtEndPr/>
            <w:sdtContent>
              <w:p w14:paraId="34000C49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920E9AB6A1D4CBAA8973894DF0F3068"/>
              </w:placeholder>
              <w:temporary/>
              <w:showingPlcHdr/>
              <w15:appearance w15:val="hidden"/>
            </w:sdtPr>
            <w:sdtEndPr/>
            <w:sdtContent>
              <w:p w14:paraId="00E41248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489E0BC1" w14:textId="77777777" w:rsidR="004D3011" w:rsidRPr="008F2702" w:rsidRDefault="00D43E59" w:rsidP="004D3011">
            <w:r>
              <w:t>06 60 16 06 17</w:t>
            </w:r>
          </w:p>
          <w:p w14:paraId="7235BC69" w14:textId="77777777" w:rsidR="004D3011" w:rsidRPr="008F2702" w:rsidRDefault="004D3011" w:rsidP="004D3011"/>
          <w:p w14:paraId="1289F086" w14:textId="77777777" w:rsidR="004D3011" w:rsidRPr="008F2702" w:rsidRDefault="004D3011" w:rsidP="004D3011"/>
          <w:sdt>
            <w:sdtPr>
              <w:id w:val="-240260293"/>
              <w:placeholder>
                <w:docPart w:val="DCF9C6890FF2401E81B406905B952B53"/>
              </w:placeholder>
              <w:temporary/>
              <w:showingPlcHdr/>
              <w15:appearance w15:val="hidden"/>
            </w:sdtPr>
            <w:sdtEndPr/>
            <w:sdtContent>
              <w:p w14:paraId="50DCF934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48512664" w14:textId="77777777" w:rsidR="00036450" w:rsidRPr="00E06E4D" w:rsidRDefault="00D43E59" w:rsidP="004D3011">
            <w:pPr>
              <w:rPr>
                <w:rStyle w:val="Lienhypertexte"/>
              </w:rPr>
            </w:pPr>
            <w:r>
              <w:rPr>
                <w:color w:val="B85A22" w:themeColor="accent2" w:themeShade="BF"/>
                <w:u w:val="single"/>
              </w:rPr>
              <w:t>didicoco92@laposte.net</w:t>
            </w:r>
          </w:p>
          <w:p w14:paraId="6C3AB6BF" w14:textId="77777777" w:rsidR="004142CD" w:rsidRPr="008F2702" w:rsidRDefault="004142CD" w:rsidP="004142CD"/>
          <w:sdt>
            <w:sdtPr>
              <w:id w:val="-1444214663"/>
              <w:placeholder>
                <w:docPart w:val="1C96AA825C4F44178F5AD93C4312704F"/>
              </w:placeholder>
              <w:temporary/>
              <w:showingPlcHdr/>
              <w15:appearance w15:val="hidden"/>
            </w:sdtPr>
            <w:sdtEndPr/>
            <w:sdtContent>
              <w:p w14:paraId="2381B739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425EC6AC" w14:textId="6A27DF13" w:rsidR="004D3011" w:rsidRPr="008F2702" w:rsidRDefault="003B4949" w:rsidP="004D3011">
            <w:r>
              <w:t>Modélisme ferroviaire</w:t>
            </w:r>
          </w:p>
          <w:p w14:paraId="4A18F604" w14:textId="16A5C5A1" w:rsidR="004D3011" w:rsidRPr="008F2702" w:rsidRDefault="004D3011" w:rsidP="004D3011"/>
        </w:tc>
        <w:tc>
          <w:tcPr>
            <w:tcW w:w="720" w:type="dxa"/>
          </w:tcPr>
          <w:p w14:paraId="3AA2D57D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p w14:paraId="13E4F4AE" w14:textId="77777777" w:rsidR="001B2ABD" w:rsidRPr="008F2702" w:rsidRDefault="00D43E59" w:rsidP="00036450">
            <w:pPr>
              <w:pStyle w:val="Titre2"/>
            </w:pPr>
            <w:r>
              <w:t>DIPLOME</w:t>
            </w:r>
          </w:p>
          <w:p w14:paraId="518B69A3" w14:textId="77777777" w:rsidR="00CC0C6D" w:rsidRPr="008F2702" w:rsidRDefault="00D43E59" w:rsidP="00CC0C6D">
            <w:r>
              <w:rPr>
                <w:lang w:bidi="fr-FR"/>
              </w:rPr>
              <w:t>CAP de banque</w:t>
            </w:r>
            <w:r w:rsidR="00CC0C6D" w:rsidRPr="008F2702">
              <w:rPr>
                <w:lang w:bidi="fr-FR"/>
              </w:rPr>
              <w:t xml:space="preserve"> </w:t>
            </w:r>
          </w:p>
          <w:p w14:paraId="6C60756B" w14:textId="77777777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</w:p>
          <w:sdt>
            <w:sdtPr>
              <w:id w:val="1669594239"/>
              <w:placeholder>
                <w:docPart w:val="A9FC1B1B67EB48D6BAC81AA21A91BEF8"/>
              </w:placeholder>
              <w:temporary/>
              <w:showingPlcHdr/>
              <w15:appearance w15:val="hidden"/>
            </w:sdtPr>
            <w:sdtContent>
              <w:p w14:paraId="33DD66FD" w14:textId="77777777" w:rsidR="003B4949" w:rsidRPr="008F2702" w:rsidRDefault="003B4949" w:rsidP="003B4949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4FC4D3B2" w14:textId="77777777" w:rsidR="003B4949" w:rsidRPr="003B4949" w:rsidRDefault="003B4949" w:rsidP="003B4949">
            <w:pPr>
              <w:pStyle w:val="Paragraphedeliste"/>
              <w:numPr>
                <w:ilvl w:val="0"/>
                <w:numId w:val="19"/>
              </w:numPr>
              <w:rPr>
                <w:color w:val="000000" w:themeColor="text1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B4949">
              <w:rPr>
                <w:color w:val="000000" w:themeColor="text1"/>
                <w14:shadow w14:blurRad="50800" w14:dist="50800" w14:dir="5400000" w14:sx="0" w14:sy="0" w14:kx="0" w14:ky="0" w14:algn="ctr">
                  <w14:schemeClr w14:val="tx1"/>
                </w14:shadow>
              </w:rPr>
              <w:t>Traitement du courrier interne et postal</w:t>
            </w:r>
          </w:p>
          <w:p w14:paraId="4CFA410F" w14:textId="77777777" w:rsidR="003B4949" w:rsidRPr="003B4949" w:rsidRDefault="003B4949" w:rsidP="003B4949">
            <w:pPr>
              <w:pStyle w:val="Paragraphedeliste"/>
              <w:numPr>
                <w:ilvl w:val="0"/>
                <w:numId w:val="19"/>
              </w:numPr>
              <w:rPr>
                <w:color w:val="000000" w:themeColor="text1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B4949">
              <w:rPr>
                <w:color w:val="000000" w:themeColor="text1"/>
                <w14:shadow w14:blurRad="50800" w14:dist="50800" w14:dir="5400000" w14:sx="0" w14:sy="0" w14:kx="0" w14:ky="0" w14:algn="ctr">
                  <w14:schemeClr w14:val="tx1"/>
                </w14:shadow>
              </w:rPr>
              <w:t>Numérisation de documents</w:t>
            </w:r>
          </w:p>
          <w:p w14:paraId="379EBDC8" w14:textId="77777777" w:rsidR="003B4949" w:rsidRPr="003B4949" w:rsidRDefault="003B4949" w:rsidP="003B4949">
            <w:pPr>
              <w:pStyle w:val="Paragraphedeliste"/>
              <w:numPr>
                <w:ilvl w:val="0"/>
                <w:numId w:val="19"/>
              </w:numPr>
              <w:rPr>
                <w:color w:val="000000" w:themeColor="text1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B4949">
              <w:rPr>
                <w:color w:val="000000" w:themeColor="text1"/>
                <w14:shadow w14:blurRad="50800" w14:dist="50800" w14:dir="5400000" w14:sx="0" w14:sy="0" w14:kx="0" w14:ky="0" w14:algn="ctr">
                  <w14:schemeClr w14:val="tx1"/>
                </w14:shadow>
              </w:rPr>
              <w:t>Vérification offres de prêts immobiliers LCL</w:t>
            </w:r>
          </w:p>
          <w:p w14:paraId="5FE3799F" w14:textId="77777777" w:rsidR="003B4949" w:rsidRPr="003B4949" w:rsidRDefault="003B4949" w:rsidP="003B4949">
            <w:pPr>
              <w:pStyle w:val="Paragraphedeliste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B4949">
              <w:rPr>
                <w:color w:val="000000" w:themeColor="text1"/>
                <w14:shadow w14:blurRad="50800" w14:dist="50800" w14:dir="5400000" w14:sx="0" w14:sy="0" w14:kx="0" w14:ky="0" w14:algn="ctr">
                  <w14:schemeClr w14:val="tx1"/>
                </w14:shadow>
              </w:rPr>
              <w:t xml:space="preserve">Coursier </w:t>
            </w:r>
            <w:r w:rsidRPr="003B4949">
              <w:rPr>
                <w:color w:val="000000" w:themeColor="text1"/>
              </w:rPr>
              <w:t>en course à course et transport médical</w:t>
            </w:r>
          </w:p>
          <w:p w14:paraId="34F4F164" w14:textId="77777777" w:rsidR="003B4949" w:rsidRPr="008F2702" w:rsidRDefault="003B4949" w:rsidP="00036450"/>
          <w:sdt>
            <w:sdtPr>
              <w:id w:val="1001553383"/>
              <w:placeholder>
                <w:docPart w:val="4FF3E4D280A74CE2AB2C5C1D93140280"/>
              </w:placeholder>
              <w:temporary/>
              <w:showingPlcHdr/>
              <w15:appearance w15:val="hidden"/>
            </w:sdtPr>
            <w:sdtEndPr/>
            <w:sdtContent>
              <w:p w14:paraId="5A236E46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53E75D4A" w14:textId="7AE6822D" w:rsidR="00C345C1" w:rsidRPr="008F2702" w:rsidRDefault="00C345C1" w:rsidP="00C345C1">
            <w:pPr>
              <w:pStyle w:val="Titre4"/>
              <w:rPr>
                <w:bCs/>
              </w:rPr>
            </w:pPr>
            <w:r>
              <w:t>360 DEGRES SERVICE</w:t>
            </w:r>
            <w:r w:rsidRPr="008F2702">
              <w:rPr>
                <w:lang w:bidi="fr-FR"/>
              </w:rPr>
              <w:t xml:space="preserve"> </w:t>
            </w:r>
            <w:r>
              <w:t>Coursier transport de sang et course à course</w:t>
            </w:r>
            <w:bookmarkStart w:id="0" w:name="_GoBack"/>
            <w:bookmarkEnd w:id="0"/>
          </w:p>
          <w:p w14:paraId="6DF2C75B" w14:textId="77777777" w:rsidR="00C345C1" w:rsidRPr="008F2702" w:rsidRDefault="00C345C1" w:rsidP="00C345C1">
            <w:pPr>
              <w:pStyle w:val="Date"/>
            </w:pPr>
            <w:r>
              <w:t>1988</w:t>
            </w:r>
            <w:r w:rsidRPr="008F2702">
              <w:rPr>
                <w:lang w:bidi="fr-FR"/>
              </w:rPr>
              <w:t>-</w:t>
            </w:r>
            <w:r>
              <w:t>2006 (diverses périodes d’activités après le LCL le soir, la nuit, week-end et jour fériés</w:t>
            </w:r>
          </w:p>
          <w:p w14:paraId="7FB34127" w14:textId="77777777" w:rsidR="00C345C1" w:rsidRDefault="00C345C1" w:rsidP="00B359E4">
            <w:pPr>
              <w:pStyle w:val="Titre4"/>
            </w:pPr>
          </w:p>
          <w:p w14:paraId="01ABC059" w14:textId="77777777" w:rsidR="00C345C1" w:rsidRPr="008F2702" w:rsidRDefault="00C345C1" w:rsidP="00C345C1">
            <w:pPr>
              <w:pStyle w:val="Titre4"/>
              <w:rPr>
                <w:bCs/>
              </w:rPr>
            </w:pPr>
            <w:r>
              <w:t>LCL</w:t>
            </w:r>
            <w:r w:rsidRPr="008F2702">
              <w:rPr>
                <w:lang w:bidi="fr-FR"/>
              </w:rPr>
              <w:t xml:space="preserve"> </w:t>
            </w:r>
            <w:r>
              <w:t>Employé de banque</w:t>
            </w:r>
          </w:p>
          <w:p w14:paraId="34FEDA25" w14:textId="77777777" w:rsidR="00C345C1" w:rsidRPr="008F2702" w:rsidRDefault="00C345C1" w:rsidP="00C345C1">
            <w:pPr>
              <w:pStyle w:val="Date"/>
            </w:pPr>
            <w:r>
              <w:t>22/06/1982</w:t>
            </w:r>
            <w:r w:rsidRPr="008F2702">
              <w:rPr>
                <w:lang w:bidi="fr-FR"/>
              </w:rPr>
              <w:t>-</w:t>
            </w:r>
            <w:r>
              <w:t>31/10/2017</w:t>
            </w:r>
          </w:p>
          <w:p w14:paraId="30037FAF" w14:textId="77777777" w:rsidR="00C345C1" w:rsidRDefault="00C345C1" w:rsidP="00C345C1">
            <w:pPr>
              <w:rPr>
                <w:lang w:bidi="fr-FR"/>
              </w:rPr>
            </w:pPr>
            <w:r w:rsidRPr="003B4949">
              <w:rPr>
                <w:u w:val="single"/>
              </w:rPr>
              <w:t>Coursier</w:t>
            </w:r>
            <w:r>
              <w:t> : Tournée client plus traitement du courrier collecté</w:t>
            </w:r>
            <w:r w:rsidRPr="008F2702">
              <w:rPr>
                <w:lang w:bidi="fr-FR"/>
              </w:rPr>
              <w:t xml:space="preserve"> </w:t>
            </w:r>
          </w:p>
          <w:p w14:paraId="11461692" w14:textId="77777777" w:rsidR="00C345C1" w:rsidRDefault="00C345C1" w:rsidP="00C345C1">
            <w:pPr>
              <w:rPr>
                <w:lang w:bidi="fr-FR"/>
              </w:rPr>
            </w:pPr>
            <w:r w:rsidRPr="003B4949">
              <w:rPr>
                <w:u w:val="single"/>
                <w:lang w:bidi="fr-FR"/>
              </w:rPr>
              <w:t>Courrier</w:t>
            </w:r>
            <w:r>
              <w:rPr>
                <w:lang w:bidi="fr-FR"/>
              </w:rPr>
              <w:t> : Mise sous pli manuelle et automatisée, traitement des recommandés et express , affranchissement. Ramassage de la tournée dans les services plus traitement.</w:t>
            </w:r>
          </w:p>
          <w:p w14:paraId="48DCA925" w14:textId="77777777" w:rsidR="00C345C1" w:rsidRDefault="00C345C1" w:rsidP="00C345C1">
            <w:pPr>
              <w:rPr>
                <w:lang w:bidi="fr-FR"/>
              </w:rPr>
            </w:pPr>
            <w:r w:rsidRPr="003B4949">
              <w:rPr>
                <w:u w:val="single"/>
                <w:lang w:bidi="fr-FR"/>
              </w:rPr>
              <w:t>Numérisation</w:t>
            </w:r>
            <w:r>
              <w:rPr>
                <w:lang w:bidi="fr-FR"/>
              </w:rPr>
              <w:t xml:space="preserve"> : Numérisation des offres de prêts immobiliers et dématérialisation de divers documents bancaires </w:t>
            </w:r>
          </w:p>
          <w:p w14:paraId="5451BC91" w14:textId="77777777" w:rsidR="00C345C1" w:rsidRPr="008F2702" w:rsidRDefault="00C345C1" w:rsidP="00C345C1">
            <w:pPr>
              <w:rPr>
                <w:lang w:bidi="fr-FR"/>
              </w:rPr>
            </w:pPr>
            <w:r w:rsidRPr="003B4949">
              <w:rPr>
                <w:u w:val="single"/>
                <w:lang w:bidi="fr-FR"/>
              </w:rPr>
              <w:t>Prêts immobiliers</w:t>
            </w:r>
            <w:r>
              <w:rPr>
                <w:lang w:bidi="fr-FR"/>
              </w:rPr>
              <w:t> :  Vérification des offres de prêts clients pour validation</w:t>
            </w:r>
          </w:p>
          <w:p w14:paraId="3803B7B7" w14:textId="77777777" w:rsidR="00C345C1" w:rsidRDefault="00C345C1" w:rsidP="00B359E4">
            <w:pPr>
              <w:pStyle w:val="Titre4"/>
            </w:pPr>
          </w:p>
          <w:p w14:paraId="017A25A8" w14:textId="77777777" w:rsidR="00C345C1" w:rsidRPr="008F2702" w:rsidRDefault="00C345C1" w:rsidP="00C345C1">
            <w:pPr>
              <w:pStyle w:val="Titre4"/>
              <w:rPr>
                <w:bCs/>
              </w:rPr>
            </w:pPr>
            <w:r>
              <w:t>DUPRE</w:t>
            </w:r>
            <w:r w:rsidRPr="008F2702">
              <w:rPr>
                <w:lang w:bidi="fr-FR"/>
              </w:rPr>
              <w:t xml:space="preserve"> </w:t>
            </w:r>
            <w:r>
              <w:t>Préparateur de commande</w:t>
            </w:r>
          </w:p>
          <w:p w14:paraId="460356E7" w14:textId="77777777" w:rsidR="00C345C1" w:rsidRPr="008F2702" w:rsidRDefault="00C345C1" w:rsidP="00C345C1">
            <w:pPr>
              <w:pStyle w:val="Date"/>
            </w:pPr>
            <w:r>
              <w:t>25/08/1980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>20/06/1982</w:t>
            </w:r>
          </w:p>
          <w:p w14:paraId="4F837707" w14:textId="77777777" w:rsidR="00C345C1" w:rsidRDefault="00C345C1" w:rsidP="00B359E4">
            <w:pPr>
              <w:pStyle w:val="Titre4"/>
            </w:pPr>
          </w:p>
          <w:p w14:paraId="50EB7FD2" w14:textId="77777777" w:rsidR="00C345C1" w:rsidRPr="008F2702" w:rsidRDefault="00C345C1" w:rsidP="00C345C1">
            <w:pPr>
              <w:pStyle w:val="Titre4"/>
              <w:rPr>
                <w:bCs/>
              </w:rPr>
            </w:pPr>
            <w:r>
              <w:t>HACHETTE</w:t>
            </w:r>
            <w:r w:rsidRPr="008F2702">
              <w:rPr>
                <w:lang w:bidi="fr-FR"/>
              </w:rPr>
              <w:t xml:space="preserve"> </w:t>
            </w:r>
            <w:r>
              <w:t>Gérance tabac journaux</w:t>
            </w:r>
          </w:p>
          <w:p w14:paraId="75936D68" w14:textId="77777777" w:rsidR="00C345C1" w:rsidRPr="008F2702" w:rsidRDefault="00C345C1" w:rsidP="00C345C1">
            <w:pPr>
              <w:pStyle w:val="Date"/>
            </w:pPr>
            <w:r>
              <w:t>16/05/1978</w:t>
            </w:r>
            <w:r w:rsidRPr="008F2702">
              <w:rPr>
                <w:lang w:bidi="fr-FR"/>
              </w:rPr>
              <w:t>-</w:t>
            </w:r>
            <w:r>
              <w:t>24/08/1980</w:t>
            </w:r>
          </w:p>
          <w:p w14:paraId="056703AC" w14:textId="77777777" w:rsidR="00C345C1" w:rsidRDefault="00C345C1" w:rsidP="00B359E4">
            <w:pPr>
              <w:pStyle w:val="Titre4"/>
            </w:pPr>
          </w:p>
          <w:p w14:paraId="1DD0CFEF" w14:textId="77777777" w:rsidR="00C345C1" w:rsidRPr="008F2702" w:rsidRDefault="00C345C1" w:rsidP="00C345C1">
            <w:pPr>
              <w:pStyle w:val="Titre4"/>
              <w:rPr>
                <w:bCs/>
              </w:rPr>
            </w:pPr>
            <w:r>
              <w:t>HACHETTE</w:t>
            </w:r>
            <w:r w:rsidRPr="008F2702">
              <w:rPr>
                <w:lang w:bidi="fr-FR"/>
              </w:rPr>
              <w:t xml:space="preserve"> </w:t>
            </w:r>
            <w:r>
              <w:t>Employé vente tabac cadeaux</w:t>
            </w:r>
          </w:p>
          <w:p w14:paraId="6EC5BEF1" w14:textId="77777777" w:rsidR="00C345C1" w:rsidRPr="008F2702" w:rsidRDefault="00C345C1" w:rsidP="00C345C1">
            <w:pPr>
              <w:pStyle w:val="Date"/>
            </w:pPr>
            <w:r>
              <w:t>01/07/1976</w:t>
            </w:r>
            <w:r w:rsidRPr="008F2702">
              <w:rPr>
                <w:lang w:bidi="fr-FR"/>
              </w:rPr>
              <w:t>-</w:t>
            </w:r>
            <w:r>
              <w:t>15/05/1978</w:t>
            </w:r>
          </w:p>
          <w:p w14:paraId="60790565" w14:textId="77777777" w:rsidR="00C345C1" w:rsidRDefault="00C345C1" w:rsidP="00B359E4">
            <w:pPr>
              <w:pStyle w:val="Titre4"/>
            </w:pPr>
          </w:p>
          <w:p w14:paraId="1C4A5118" w14:textId="0206F887" w:rsidR="00036450" w:rsidRPr="008F2702" w:rsidRDefault="00BB5CDE" w:rsidP="00B359E4">
            <w:pPr>
              <w:pStyle w:val="Titre4"/>
              <w:rPr>
                <w:bCs/>
              </w:rPr>
            </w:pPr>
            <w:r>
              <w:t xml:space="preserve">BRAIN WORK </w:t>
            </w:r>
            <w:r w:rsidR="003B4949">
              <w:t>OFFICE</w:t>
            </w:r>
            <w:r>
              <w:t xml:space="preserve"> </w:t>
            </w:r>
            <w:r w:rsidR="00036450" w:rsidRPr="008F2702">
              <w:rPr>
                <w:lang w:bidi="fr-FR"/>
              </w:rPr>
              <w:t xml:space="preserve"> </w:t>
            </w:r>
            <w:r>
              <w:t>Garçon de bureau</w:t>
            </w:r>
          </w:p>
          <w:p w14:paraId="6A15BB24" w14:textId="77777777" w:rsidR="00036450" w:rsidRPr="008F2702" w:rsidRDefault="00BB5CDE" w:rsidP="00B359E4">
            <w:pPr>
              <w:pStyle w:val="Date"/>
            </w:pPr>
            <w:r>
              <w:t>01/05/1976</w:t>
            </w:r>
            <w:r w:rsidR="004142CD" w:rsidRPr="008F2702">
              <w:rPr>
                <w:lang w:bidi="fr-FR"/>
              </w:rPr>
              <w:t>-</w:t>
            </w:r>
            <w:r>
              <w:t>31/12/1976</w:t>
            </w:r>
          </w:p>
          <w:p w14:paraId="5EB94179" w14:textId="77777777" w:rsidR="004D3011" w:rsidRPr="008F2702" w:rsidRDefault="004D3011" w:rsidP="00036450"/>
          <w:p w14:paraId="15297E1D" w14:textId="1811E83C" w:rsidR="004D3011" w:rsidRPr="008F2702" w:rsidRDefault="004D3011" w:rsidP="004D3011"/>
          <w:p w14:paraId="7C765C94" w14:textId="77777777" w:rsidR="004D3011" w:rsidRDefault="004D3011" w:rsidP="00036450"/>
          <w:p w14:paraId="36C89B09" w14:textId="77777777" w:rsidR="003B4949" w:rsidRPr="008F2702" w:rsidRDefault="003B4949" w:rsidP="00036450"/>
          <w:p w14:paraId="3E7F0978" w14:textId="4334D659" w:rsidR="003B4949" w:rsidRPr="003B4949" w:rsidRDefault="003B4949" w:rsidP="003B4949">
            <w:pPr>
              <w:pStyle w:val="Paragraphedeliste"/>
              <w:numPr>
                <w:ilvl w:val="0"/>
                <w:numId w:val="19"/>
              </w:numPr>
              <w:rPr>
                <w:color w:val="FFFFFF" w:themeColor="background1"/>
              </w:rPr>
            </w:pPr>
          </w:p>
        </w:tc>
      </w:tr>
    </w:tbl>
    <w:p w14:paraId="193E1DED" w14:textId="77777777" w:rsidR="0043117B" w:rsidRPr="008F2702" w:rsidRDefault="00A354C1" w:rsidP="000C45FF">
      <w:pPr>
        <w:tabs>
          <w:tab w:val="left" w:pos="990"/>
        </w:tabs>
      </w:pPr>
    </w:p>
    <w:sectPr w:rsidR="0043117B" w:rsidRPr="008F2702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E1345" w14:textId="77777777" w:rsidR="00A354C1" w:rsidRDefault="00A354C1" w:rsidP="000C45FF">
      <w:r>
        <w:separator/>
      </w:r>
    </w:p>
  </w:endnote>
  <w:endnote w:type="continuationSeparator" w:id="0">
    <w:p w14:paraId="7712CC92" w14:textId="77777777" w:rsidR="00A354C1" w:rsidRDefault="00A354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C669" w14:textId="77777777" w:rsidR="00A354C1" w:rsidRDefault="00A354C1" w:rsidP="000C45FF">
      <w:r>
        <w:separator/>
      </w:r>
    </w:p>
  </w:footnote>
  <w:footnote w:type="continuationSeparator" w:id="0">
    <w:p w14:paraId="7A74A88A" w14:textId="77777777" w:rsidR="00A354C1" w:rsidRDefault="00A354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DFA2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054D170" wp14:editId="40F3778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20127"/>
    <w:multiLevelType w:val="hybridMultilevel"/>
    <w:tmpl w:val="BDA4DD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2F01D5"/>
    <w:multiLevelType w:val="hybridMultilevel"/>
    <w:tmpl w:val="0FDCAB14"/>
    <w:lvl w:ilvl="0" w:tplc="82F804F0">
      <w:start w:val="1988"/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4776EFC"/>
    <w:multiLevelType w:val="hybridMultilevel"/>
    <w:tmpl w:val="1BF0320E"/>
    <w:lvl w:ilvl="0" w:tplc="82F804F0">
      <w:start w:val="1988"/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4E788E"/>
    <w:multiLevelType w:val="hybridMultilevel"/>
    <w:tmpl w:val="7970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E7B07"/>
    <w:multiLevelType w:val="hybridMultilevel"/>
    <w:tmpl w:val="3A460D9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4B4FCC"/>
    <w:multiLevelType w:val="hybridMultilevel"/>
    <w:tmpl w:val="C440487E"/>
    <w:lvl w:ilvl="0" w:tplc="82F804F0">
      <w:start w:val="198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59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B4949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2EAB"/>
    <w:rsid w:val="00802CA0"/>
    <w:rsid w:val="008F2702"/>
    <w:rsid w:val="008F3B10"/>
    <w:rsid w:val="009260CD"/>
    <w:rsid w:val="00952C25"/>
    <w:rsid w:val="00960C21"/>
    <w:rsid w:val="00A2118D"/>
    <w:rsid w:val="00A354C1"/>
    <w:rsid w:val="00AD76E2"/>
    <w:rsid w:val="00B20152"/>
    <w:rsid w:val="00B359E4"/>
    <w:rsid w:val="00B57D98"/>
    <w:rsid w:val="00B70850"/>
    <w:rsid w:val="00BB5CDE"/>
    <w:rsid w:val="00C066B6"/>
    <w:rsid w:val="00C345C1"/>
    <w:rsid w:val="00C37BA1"/>
    <w:rsid w:val="00C4674C"/>
    <w:rsid w:val="00C506CF"/>
    <w:rsid w:val="00C54D8C"/>
    <w:rsid w:val="00C72BED"/>
    <w:rsid w:val="00C9578B"/>
    <w:rsid w:val="00CB0055"/>
    <w:rsid w:val="00CC0C6D"/>
    <w:rsid w:val="00D04BFE"/>
    <w:rsid w:val="00D2522B"/>
    <w:rsid w:val="00D422DE"/>
    <w:rsid w:val="00D43E59"/>
    <w:rsid w:val="00D5459D"/>
    <w:rsid w:val="00D73D97"/>
    <w:rsid w:val="00DA1F4D"/>
    <w:rsid w:val="00DD172A"/>
    <w:rsid w:val="00E06E4D"/>
    <w:rsid w:val="00E25A26"/>
    <w:rsid w:val="00E4381A"/>
    <w:rsid w:val="00E4680B"/>
    <w:rsid w:val="00E55D74"/>
    <w:rsid w:val="00F17D8E"/>
    <w:rsid w:val="00F60274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D56E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RCOULAS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20B64E6F4F41A997B33673079EE5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52EC34-B417-4DBD-B2F0-FD91FC29ABE6}"/>
      </w:docPartPr>
      <w:docPartBody>
        <w:p w:rsidR="00041779" w:rsidRDefault="00D52FDE">
          <w:pPr>
            <w:pStyle w:val="5620B64E6F4F41A997B33673079EE509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2D21443D7189402C8AB39BE0114D3A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AE7BE3-1835-4E90-BED5-CE168E99AE8F}"/>
      </w:docPartPr>
      <w:docPartBody>
        <w:p w:rsidR="00041779" w:rsidRDefault="00D52FDE">
          <w:pPr>
            <w:pStyle w:val="2D21443D7189402C8AB39BE0114D3A9D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C920E9AB6A1D4CBAA8973894DF0F30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1E64DD-F1E3-4B3E-963C-E54DF0960E7D}"/>
      </w:docPartPr>
      <w:docPartBody>
        <w:p w:rsidR="00041779" w:rsidRDefault="00D52FDE">
          <w:pPr>
            <w:pStyle w:val="C920E9AB6A1D4CBAA8973894DF0F3068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DCF9C6890FF2401E81B406905B952B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A576A8-6650-437C-9C71-B54B87605BB8}"/>
      </w:docPartPr>
      <w:docPartBody>
        <w:p w:rsidR="00041779" w:rsidRDefault="00D52FDE">
          <w:pPr>
            <w:pStyle w:val="DCF9C6890FF2401E81B406905B952B53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1C96AA825C4F44178F5AD93C431270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60D65-0E7F-476D-9816-34AA2CB7B5C3}"/>
      </w:docPartPr>
      <w:docPartBody>
        <w:p w:rsidR="00041779" w:rsidRDefault="00D52FDE">
          <w:pPr>
            <w:pStyle w:val="1C96AA825C4F44178F5AD93C4312704F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4FF3E4D280A74CE2AB2C5C1D931402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023BB6-5D49-417C-9413-A7B70CD284BD}"/>
      </w:docPartPr>
      <w:docPartBody>
        <w:p w:rsidR="00041779" w:rsidRDefault="00D52FDE">
          <w:pPr>
            <w:pStyle w:val="4FF3E4D280A74CE2AB2C5C1D93140280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A9FC1B1B67EB48D6BAC81AA21A91BE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FA5957-37D6-405B-9B09-DDD2418918E7}"/>
      </w:docPartPr>
      <w:docPartBody>
        <w:p w:rsidR="00000000" w:rsidRDefault="00041779" w:rsidP="00041779">
          <w:pPr>
            <w:pStyle w:val="A9FC1B1B67EB48D6BAC81AA21A91BEF8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DE"/>
    <w:rsid w:val="00041779"/>
    <w:rsid w:val="00B61DC1"/>
    <w:rsid w:val="00D5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04177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50145E0D0444F3BC6197CA3975C977">
    <w:name w:val="8B50145E0D0444F3BC6197CA3975C977"/>
  </w:style>
  <w:style w:type="paragraph" w:customStyle="1" w:styleId="444CE8CB08F7491CAC2950F7611F154E">
    <w:name w:val="444CE8CB08F7491CAC2950F7611F154E"/>
  </w:style>
  <w:style w:type="paragraph" w:customStyle="1" w:styleId="5620B64E6F4F41A997B33673079EE509">
    <w:name w:val="5620B64E6F4F41A997B33673079EE509"/>
  </w:style>
  <w:style w:type="paragraph" w:customStyle="1" w:styleId="B05B3ABFAFA94D58B3F5D4942AD7601D">
    <w:name w:val="B05B3ABFAFA94D58B3F5D4942AD7601D"/>
  </w:style>
  <w:style w:type="paragraph" w:customStyle="1" w:styleId="2D21443D7189402C8AB39BE0114D3A9D">
    <w:name w:val="2D21443D7189402C8AB39BE0114D3A9D"/>
  </w:style>
  <w:style w:type="paragraph" w:customStyle="1" w:styleId="C920E9AB6A1D4CBAA8973894DF0F3068">
    <w:name w:val="C920E9AB6A1D4CBAA8973894DF0F3068"/>
  </w:style>
  <w:style w:type="paragraph" w:customStyle="1" w:styleId="01F7112BA66E4A4A93712B9B2EBF6D55">
    <w:name w:val="01F7112BA66E4A4A93712B9B2EBF6D55"/>
  </w:style>
  <w:style w:type="paragraph" w:customStyle="1" w:styleId="6ECA2EE359314B18BBC1C16026C44BEF">
    <w:name w:val="6ECA2EE359314B18BBC1C16026C44BEF"/>
  </w:style>
  <w:style w:type="paragraph" w:customStyle="1" w:styleId="D3F6447AD5544259865264AA598D0110">
    <w:name w:val="D3F6447AD5544259865264AA598D0110"/>
  </w:style>
  <w:style w:type="paragraph" w:customStyle="1" w:styleId="DCF9C6890FF2401E81B406905B952B53">
    <w:name w:val="DCF9C6890FF2401E81B406905B952B53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DABCB333F964813B786FDD21237EE99">
    <w:name w:val="ADABCB333F964813B786FDD21237EE99"/>
  </w:style>
  <w:style w:type="paragraph" w:customStyle="1" w:styleId="1C96AA825C4F44178F5AD93C4312704F">
    <w:name w:val="1C96AA825C4F44178F5AD93C4312704F"/>
  </w:style>
  <w:style w:type="paragraph" w:customStyle="1" w:styleId="799FDAD7473E49C6B72D75A6FC31003B">
    <w:name w:val="799FDAD7473E49C6B72D75A6FC31003B"/>
  </w:style>
  <w:style w:type="paragraph" w:customStyle="1" w:styleId="450780CFFC5D48D9B6953AFC0CC9347F">
    <w:name w:val="450780CFFC5D48D9B6953AFC0CC9347F"/>
  </w:style>
  <w:style w:type="paragraph" w:customStyle="1" w:styleId="7288C4060E544819B70FCF9C8AEE4E8F">
    <w:name w:val="7288C4060E544819B70FCF9C8AEE4E8F"/>
  </w:style>
  <w:style w:type="paragraph" w:customStyle="1" w:styleId="8908BB27755F418CABCAFDB463732B3F">
    <w:name w:val="8908BB27755F418CABCAFDB463732B3F"/>
  </w:style>
  <w:style w:type="paragraph" w:customStyle="1" w:styleId="98A8F3BEC556460B9B3697F9E792A840">
    <w:name w:val="98A8F3BEC556460B9B3697F9E792A840"/>
  </w:style>
  <w:style w:type="paragraph" w:customStyle="1" w:styleId="694FE6C9125345E589AFC0D4927EC783">
    <w:name w:val="694FE6C9125345E589AFC0D4927EC783"/>
  </w:style>
  <w:style w:type="paragraph" w:customStyle="1" w:styleId="AE1B9BA7A63240D89E1A5FB0D0BC97D1">
    <w:name w:val="AE1B9BA7A63240D89E1A5FB0D0BC97D1"/>
  </w:style>
  <w:style w:type="paragraph" w:customStyle="1" w:styleId="CAF39C6DF63B401D93A08DCD2CE913DB">
    <w:name w:val="CAF39C6DF63B401D93A08DCD2CE913DB"/>
  </w:style>
  <w:style w:type="paragraph" w:customStyle="1" w:styleId="86F537399F594900955F93E250FBF706">
    <w:name w:val="86F537399F594900955F93E250FBF706"/>
  </w:style>
  <w:style w:type="paragraph" w:customStyle="1" w:styleId="F18C2CC9EF38482993574C5650009F15">
    <w:name w:val="F18C2CC9EF38482993574C5650009F15"/>
  </w:style>
  <w:style w:type="paragraph" w:customStyle="1" w:styleId="CF09AFD77E7144D0BE9B04CF6A3F8393">
    <w:name w:val="CF09AFD77E7144D0BE9B04CF6A3F8393"/>
  </w:style>
  <w:style w:type="paragraph" w:customStyle="1" w:styleId="99D1E44B0FDE44CF8D12E4CA5FEE95FF">
    <w:name w:val="99D1E44B0FDE44CF8D12E4CA5FEE95FF"/>
  </w:style>
  <w:style w:type="paragraph" w:customStyle="1" w:styleId="F9ACC927AC234DB4B0199AEFB5A11A7D">
    <w:name w:val="F9ACC927AC234DB4B0199AEFB5A11A7D"/>
  </w:style>
  <w:style w:type="paragraph" w:customStyle="1" w:styleId="4FF3E4D280A74CE2AB2C5C1D93140280">
    <w:name w:val="4FF3E4D280A74CE2AB2C5C1D93140280"/>
  </w:style>
  <w:style w:type="paragraph" w:customStyle="1" w:styleId="5FBC1D5B39544C66949C79AED8FD6263">
    <w:name w:val="5FBC1D5B39544C66949C79AED8FD6263"/>
  </w:style>
  <w:style w:type="paragraph" w:customStyle="1" w:styleId="41F070349C474B0EBC85CCE583C4BA82">
    <w:name w:val="41F070349C474B0EBC85CCE583C4BA82"/>
  </w:style>
  <w:style w:type="paragraph" w:customStyle="1" w:styleId="52CC21A092B4414A81DC2BF871DE002C">
    <w:name w:val="52CC21A092B4414A81DC2BF871DE002C"/>
  </w:style>
  <w:style w:type="paragraph" w:customStyle="1" w:styleId="151FE6428C784BC9BD65D8DD43E7B1FF">
    <w:name w:val="151FE6428C784BC9BD65D8DD43E7B1FF"/>
  </w:style>
  <w:style w:type="paragraph" w:customStyle="1" w:styleId="0E88F55B1433473E9FC81030543721C5">
    <w:name w:val="0E88F55B1433473E9FC81030543721C5"/>
  </w:style>
  <w:style w:type="paragraph" w:customStyle="1" w:styleId="37FA5F46EE4B4F10ADF441734F4A8ADE">
    <w:name w:val="37FA5F46EE4B4F10ADF441734F4A8ADE"/>
  </w:style>
  <w:style w:type="paragraph" w:customStyle="1" w:styleId="1AFAB313157C483F96B517B3119B946D">
    <w:name w:val="1AFAB313157C483F96B517B3119B946D"/>
  </w:style>
  <w:style w:type="paragraph" w:customStyle="1" w:styleId="A3551E2944394ED9BEDE47ABBA7E543B">
    <w:name w:val="A3551E2944394ED9BEDE47ABBA7E543B"/>
  </w:style>
  <w:style w:type="paragraph" w:customStyle="1" w:styleId="AD8E47F63ACD438B8BFF9378CBB19C89">
    <w:name w:val="AD8E47F63ACD438B8BFF9378CBB19C89"/>
  </w:style>
  <w:style w:type="paragraph" w:customStyle="1" w:styleId="83DCCA4CC729424C9894F0B0D401EDF2">
    <w:name w:val="83DCCA4CC729424C9894F0B0D401EDF2"/>
  </w:style>
  <w:style w:type="paragraph" w:customStyle="1" w:styleId="2E70F8F983A446BB998E8F6A2A86B22B">
    <w:name w:val="2E70F8F983A446BB998E8F6A2A86B22B"/>
  </w:style>
  <w:style w:type="paragraph" w:customStyle="1" w:styleId="CF0551DC4E3E442C84AB97C4E09FA225">
    <w:name w:val="CF0551DC4E3E442C84AB97C4E09FA225"/>
  </w:style>
  <w:style w:type="paragraph" w:customStyle="1" w:styleId="33C6BFF134CB4892AC72806DF0E3681A">
    <w:name w:val="33C6BFF134CB4892AC72806DF0E3681A"/>
  </w:style>
  <w:style w:type="paragraph" w:customStyle="1" w:styleId="F66C3169E4FF4366B83B7C1C664C95CD">
    <w:name w:val="F66C3169E4FF4366B83B7C1C664C95CD"/>
  </w:style>
  <w:style w:type="paragraph" w:customStyle="1" w:styleId="083CCEE3A6F6463B94F8B675936A68CA">
    <w:name w:val="083CCEE3A6F6463B94F8B675936A68CA"/>
  </w:style>
  <w:style w:type="character" w:customStyle="1" w:styleId="Titre2Car">
    <w:name w:val="Titre 2 Car"/>
    <w:basedOn w:val="Policepardfaut"/>
    <w:link w:val="Titre2"/>
    <w:uiPriority w:val="9"/>
    <w:rsid w:val="0004177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E94A0292056D4E3E89F6F3E2EA300CF8">
    <w:name w:val="E94A0292056D4E3E89F6F3E2EA300CF8"/>
  </w:style>
  <w:style w:type="paragraph" w:customStyle="1" w:styleId="A9FC1B1B67EB48D6BAC81AA21A91BEF8">
    <w:name w:val="A9FC1B1B67EB48D6BAC81AA21A91BEF8"/>
    <w:rsid w:val="00041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2019-12-20T13:44:00Z</dcterms:created>
  <dcterms:modified xsi:type="dcterms:W3CDTF">2020-01-06T20:05:00Z</dcterms:modified>
</cp:coreProperties>
</file>